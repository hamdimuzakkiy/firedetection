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84" w:rsidRDefault="00C46884" w:rsidP="002C1791">
      <w:pPr>
        <w:pStyle w:val="Title"/>
        <w:jc w:val="both"/>
      </w:pPr>
    </w:p>
    <w:p w:rsidR="007A555C" w:rsidRDefault="00C46884" w:rsidP="002C1791">
      <w:pPr>
        <w:pStyle w:val="Title"/>
        <w:jc w:val="both"/>
      </w:pPr>
      <w:r>
        <w:t>Dokumentasi TA</w:t>
      </w:r>
    </w:p>
    <w:p w:rsidR="007A555C" w:rsidRDefault="00C46884" w:rsidP="002C1791">
      <w:pPr>
        <w:pStyle w:val="Heading1"/>
        <w:jc w:val="both"/>
      </w:pPr>
      <w:r>
        <w:t>Background Substraction</w:t>
      </w:r>
    </w:p>
    <w:p w:rsidR="00C46884" w:rsidRDefault="00C46884" w:rsidP="002C1791">
      <w:pPr>
        <w:jc w:val="both"/>
      </w:pPr>
    </w:p>
    <w:p w:rsidR="00C46884" w:rsidRDefault="00C46884" w:rsidP="002C179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Mencoba coding sendiri : tidak real time</w:t>
      </w:r>
    </w:p>
    <w:p w:rsidR="00C46884" w:rsidRDefault="00C46884" w:rsidP="002C179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Menggunakan “</w:t>
      </w:r>
      <w:r w:rsidRPr="00C46884">
        <w:rPr>
          <w:sz w:val="22"/>
          <w:szCs w:val="22"/>
        </w:rPr>
        <w:t>BackgroundSubtractorMOG</w:t>
      </w:r>
      <w:r>
        <w:rPr>
          <w:sz w:val="22"/>
          <w:szCs w:val="22"/>
        </w:rPr>
        <w:t>”</w:t>
      </w:r>
    </w:p>
    <w:p w:rsidR="00D243E7" w:rsidRDefault="00D243E7" w:rsidP="002C1791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Implementasi dari “</w:t>
      </w:r>
      <w:r w:rsidRPr="00D243E7">
        <w:rPr>
          <w:sz w:val="22"/>
          <w:szCs w:val="22"/>
        </w:rPr>
        <w:t>Gaussian Mixture-based Background/Foreground Segmentation Algorithm</w:t>
      </w:r>
      <w:r>
        <w:rPr>
          <w:sz w:val="22"/>
          <w:szCs w:val="22"/>
        </w:rPr>
        <w:t>”</w:t>
      </w:r>
    </w:p>
    <w:p w:rsidR="00C46884" w:rsidRDefault="00E33489" w:rsidP="002C1791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Menggunakan .apply(learning rate)</w:t>
      </w:r>
    </w:p>
    <w:p w:rsidR="00DF5064" w:rsidRDefault="00E33489" w:rsidP="002C1791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Makin besar learning rate makin baik</w:t>
      </w:r>
    </w:p>
    <w:p w:rsidR="002C1791" w:rsidRDefault="002C1791" w:rsidP="00FA16AC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Moving pixel akan bernilai 255 ( putih )</w:t>
      </w:r>
    </w:p>
    <w:p w:rsidR="002C1791" w:rsidRDefault="002C1791" w:rsidP="00FA16AC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Menggunakan numpy =&gt; melakukan manipulasi data dengan cepat e.g :</w:t>
      </w:r>
    </w:p>
    <w:p w:rsidR="002C1791" w:rsidRDefault="002C1791" w:rsidP="00FA16AC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r w:rsidRPr="002C1791">
        <w:rPr>
          <w:sz w:val="22"/>
          <w:szCs w:val="22"/>
        </w:rPr>
        <w:t>np.where</w:t>
      </w:r>
      <w:r>
        <w:rPr>
          <w:sz w:val="22"/>
          <w:szCs w:val="22"/>
        </w:rPr>
        <w:t xml:space="preserve"> =&gt; query untuk mendapatkan list  dengan kondisi tertentu</w:t>
      </w:r>
    </w:p>
    <w:p w:rsidR="002C1791" w:rsidRPr="00DF5064" w:rsidRDefault="002C1791" w:rsidP="00FA16AC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r w:rsidRPr="002C1791">
        <w:rPr>
          <w:sz w:val="22"/>
          <w:szCs w:val="22"/>
        </w:rPr>
        <w:t>np.vstack</w:t>
      </w:r>
      <w:r>
        <w:rPr>
          <w:sz w:val="22"/>
          <w:szCs w:val="22"/>
        </w:rPr>
        <w:t xml:space="preserve"> =&gt; menggabungkan 2 array menjadi 1</w:t>
      </w:r>
    </w:p>
    <w:p w:rsidR="007A555C" w:rsidRDefault="007A555C" w:rsidP="002C1791">
      <w:pPr>
        <w:jc w:val="both"/>
      </w:pPr>
    </w:p>
    <w:p w:rsidR="007F6FF0" w:rsidRDefault="007F6FF0" w:rsidP="007F6FF0">
      <w:pPr>
        <w:pStyle w:val="Heading1"/>
        <w:jc w:val="both"/>
      </w:pPr>
      <w:r>
        <w:t>Color Detection</w:t>
      </w:r>
    </w:p>
    <w:p w:rsidR="007F6FF0" w:rsidRPr="007F6FF0" w:rsidRDefault="007F6FF0" w:rsidP="007F6FF0"/>
    <w:p w:rsidR="007F6FF0" w:rsidRDefault="002500E6" w:rsidP="007F6FF0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Mengambil</w:t>
      </w:r>
      <w:r w:rsidR="00CD5D75">
        <w:rPr>
          <w:sz w:val="22"/>
          <w:szCs w:val="22"/>
        </w:rPr>
        <w:t xml:space="preserve"> ( masih belum tau )</w:t>
      </w:r>
      <w:r>
        <w:rPr>
          <w:sz w:val="22"/>
          <w:szCs w:val="22"/>
        </w:rPr>
        <w:t xml:space="preserve"> frame untuk mencari </w:t>
      </w:r>
      <w:r>
        <w:rPr>
          <w:b/>
          <w:sz w:val="22"/>
          <w:szCs w:val="22"/>
        </w:rPr>
        <w:t xml:space="preserve">mean </w:t>
      </w:r>
      <w:r>
        <w:rPr>
          <w:sz w:val="22"/>
          <w:szCs w:val="22"/>
        </w:rPr>
        <w:t xml:space="preserve">dan </w:t>
      </w:r>
      <w:r>
        <w:rPr>
          <w:b/>
          <w:sz w:val="22"/>
          <w:szCs w:val="22"/>
        </w:rPr>
        <w:t>standard deviasi</w:t>
      </w:r>
    </w:p>
    <w:p w:rsidR="00CD5D75" w:rsidRDefault="00000894" w:rsidP="007F6FF0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Jika melebihi threshold ( 0.1 ) dinyatakan kandidat api</w:t>
      </w:r>
    </w:p>
    <w:p w:rsidR="006705B4" w:rsidRDefault="006705B4" w:rsidP="007F6FF0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Pada code ini , di baca b, g, r</w:t>
      </w:r>
      <w:bookmarkStart w:id="0" w:name="_GoBack"/>
      <w:bookmarkEnd w:id="0"/>
    </w:p>
    <w:p w:rsidR="007F6FF0" w:rsidRDefault="007F6FF0" w:rsidP="007F6FF0"/>
    <w:p w:rsidR="007F6FF0" w:rsidRPr="007F6FF0" w:rsidRDefault="007F6FF0" w:rsidP="007F6FF0"/>
    <w:p w:rsidR="007F6FF0" w:rsidRDefault="007F6FF0" w:rsidP="002C1791">
      <w:pPr>
        <w:jc w:val="both"/>
      </w:pPr>
    </w:p>
    <w:sectPr w:rsidR="007F6FF0" w:rsidSect="00C46884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A151E"/>
    <w:multiLevelType w:val="hybridMultilevel"/>
    <w:tmpl w:val="42DA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3929"/>
    <w:multiLevelType w:val="hybridMultilevel"/>
    <w:tmpl w:val="42DA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84"/>
    <w:rsid w:val="00000894"/>
    <w:rsid w:val="002500E6"/>
    <w:rsid w:val="002C1791"/>
    <w:rsid w:val="00653BCC"/>
    <w:rsid w:val="006705B4"/>
    <w:rsid w:val="007A555C"/>
    <w:rsid w:val="007F6FF0"/>
    <w:rsid w:val="00C46884"/>
    <w:rsid w:val="00CD5D75"/>
    <w:rsid w:val="00D243E7"/>
    <w:rsid w:val="00DF5064"/>
    <w:rsid w:val="00E33489"/>
    <w:rsid w:val="00EE536D"/>
    <w:rsid w:val="00FA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ABFED-E47F-45C7-A3E3-1398ED4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diahmadi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137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hamdiahmadi</dc:creator>
  <cp:keywords/>
  <cp:lastModifiedBy>hamdiahmadi</cp:lastModifiedBy>
  <cp:revision>14</cp:revision>
  <dcterms:created xsi:type="dcterms:W3CDTF">2015-09-24T14:04:00Z</dcterms:created>
  <dcterms:modified xsi:type="dcterms:W3CDTF">2015-09-30T15:43:00Z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